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tag w:val=""/>
        <w:id w:val="-401998875"/>
        <w:placeholder>
          <w:docPart w:val="557778A046BD4CB8A18FD4721BA66C9F"/>
        </w:placeholder>
        <w:dataBinding w:prefixMappings="xmlns:ns0='http://purl.org/dc/elements/1.1/' xmlns:ns1='http://schemas.openxmlformats.org/package/2006/metadata/core-properties' " w:xpath="/ns1:coreProperties[1]/ns0:title[1]" w:storeItemID="{6C3C8BC8-F283-45AE-878A-BAB7291924A1}"/>
        <w:text/>
      </w:sdtPr>
      <w:sdtContent>
        <w:p w:rsidR="005A52ED" w:rsidRPr="00337F11" w:rsidRDefault="00337F11" w:rsidP="00337F11">
          <w:pPr>
            <w:pStyle w:val="Title"/>
            <w:rPr>
              <w:rFonts w:asciiTheme="minorHAnsi" w:eastAsiaTheme="minorEastAsia" w:hAnsiTheme="minorHAnsi" w:cstheme="minorBidi"/>
              <w:color w:val="auto"/>
              <w:spacing w:val="0"/>
              <w:kern w:val="0"/>
              <w:sz w:val="22"/>
              <w:szCs w:val="22"/>
            </w:rPr>
          </w:pPr>
          <w:r>
            <w:t>Work Order Receipt</w:t>
          </w:r>
        </w:p>
      </w:sdtContent>
    </w:sdt>
    <w:tbl>
      <w:tblPr>
        <w:tblStyle w:val="TableGrid"/>
        <w:tblW w:w="0" w:type="auto"/>
        <w:tblLook w:val="04A0"/>
      </w:tblPr>
      <w:tblGrid>
        <w:gridCol w:w="4621"/>
        <w:gridCol w:w="4621"/>
      </w:tblGrid>
      <w:tr w:rsidR="006C47E2" w:rsidTr="006C47E2">
        <w:tc>
          <w:tcPr>
            <w:tcW w:w="4621" w:type="dxa"/>
          </w:tcPr>
          <w:p w:rsidR="006C47E2" w:rsidRDefault="006C47E2" w:rsidP="00F67EE3">
            <w:r>
              <w:t>Title:</w:t>
            </w:r>
            <w:sdt>
              <w:sdtPr>
                <w:id w:val="1163047417"/>
                <w:placeholder>
                  <w:docPart w:val="52B15E35AB2A46A2ACA53F734543B569"/>
                </w:placeholder>
                <w:text/>
              </w:sdtPr>
              <w:sdtContent>
                <w:r w:rsidR="00F67EE3">
                  <w:t>Task 2 – Android Application</w:t>
                </w:r>
              </w:sdtContent>
            </w:sdt>
          </w:p>
        </w:tc>
        <w:tc>
          <w:tcPr>
            <w:tcW w:w="4621" w:type="dxa"/>
          </w:tcPr>
          <w:p w:rsidR="006C47E2" w:rsidRDefault="006C47E2" w:rsidP="00F67EE3">
            <w:r>
              <w:t>Customer name:</w:t>
            </w:r>
            <w:sdt>
              <w:sdtPr>
                <w:id w:val="1821689820"/>
                <w:placeholder>
                  <w:docPart w:val="52B15E35AB2A46A2ACA53F734543B569"/>
                </w:placeholder>
                <w:text/>
              </w:sdtPr>
              <w:sdtContent>
                <w:r w:rsidR="00F67EE3">
                  <w:t>Dr. Martin Berger</w:t>
                </w:r>
              </w:sdtContent>
            </w:sdt>
          </w:p>
        </w:tc>
      </w:tr>
      <w:tr w:rsidR="006C47E2" w:rsidTr="002D6172">
        <w:trPr>
          <w:trHeight w:val="3144"/>
        </w:trPr>
        <w:tc>
          <w:tcPr>
            <w:tcW w:w="9242" w:type="dxa"/>
            <w:gridSpan w:val="2"/>
          </w:tcPr>
          <w:p w:rsidR="006C47E2" w:rsidRDefault="005C05D8" w:rsidP="009E6337">
            <w:r>
              <w:t>Description</w:t>
            </w:r>
            <w:proofErr w:type="gramStart"/>
            <w:r>
              <w:t>:</w:t>
            </w:r>
            <w:proofErr w:type="gramEnd"/>
            <w:r>
              <w:br/>
            </w:r>
            <w:sdt>
              <w:sdtPr>
                <w:id w:val="-1680736462"/>
                <w:placeholder>
                  <w:docPart w:val="52B15E35AB2A46A2ACA53F734543B569"/>
                </w:placeholder>
                <w:text/>
              </w:sdtPr>
              <w:sdtContent>
                <w:r w:rsidR="00F67EE3">
                  <w:t xml:space="preserve">Description: Produce an Android app that prints the time and the phone's current </w:t>
                </w:r>
                <w:proofErr w:type="spellStart"/>
                <w:r w:rsidR="00F67EE3">
                  <w:t>GPScoordinates</w:t>
                </w:r>
                <w:proofErr w:type="spellEnd"/>
                <w:r w:rsidR="00F67EE3">
                  <w:t xml:space="preserve"> on the phone. This task asks you to familiarise yourself with the Android system, development tools and APIs. There will be no lectures about the Android system. It's your responsibility to learn about it (don't </w:t>
                </w:r>
                <w:proofErr w:type="gramStart"/>
                <w:r w:rsidR="00F67EE3">
                  <w:t>worry,</w:t>
                </w:r>
                <w:proofErr w:type="gramEnd"/>
                <w:r w:rsidR="00F67EE3">
                  <w:t xml:space="preserve"> it's essentially a Java/Linux environment). Note that I've left many things vague in this specification, like what format to use for display, how often should it be updated? What should happen if GPS isn't switched </w:t>
                </w:r>
                <w:proofErr w:type="gramStart"/>
                <w:r w:rsidR="00F67EE3">
                  <w:t>on,</w:t>
                </w:r>
                <w:proofErr w:type="gramEnd"/>
                <w:r w:rsidR="00F67EE3">
                  <w:t xml:space="preserve"> or GPS data not available?</w:t>
                </w:r>
              </w:sdtContent>
            </w:sdt>
          </w:p>
        </w:tc>
      </w:tr>
      <w:tr w:rsidR="006C47E2" w:rsidTr="006C47E2">
        <w:tc>
          <w:tcPr>
            <w:tcW w:w="4621" w:type="dxa"/>
          </w:tcPr>
          <w:p w:rsidR="006C47E2" w:rsidRDefault="006C47E2" w:rsidP="00F67EE3">
            <w:r>
              <w:t>Received by:</w:t>
            </w:r>
            <w:sdt>
              <w:sdtPr>
                <w:id w:val="868874680"/>
                <w:placeholder>
                  <w:docPart w:val="52B15E35AB2A46A2ACA53F734543B569"/>
                </w:placeholder>
                <w:text/>
              </w:sdtPr>
              <w:sdtContent>
                <w:r w:rsidR="00F67EE3">
                  <w:t>Andy Keavey</w:t>
                </w:r>
              </w:sdtContent>
            </w:sdt>
          </w:p>
        </w:tc>
        <w:tc>
          <w:tcPr>
            <w:tcW w:w="4621" w:type="dxa"/>
          </w:tcPr>
          <w:p w:rsidR="006C47E2" w:rsidRDefault="006C47E2" w:rsidP="009E6337">
            <w:r>
              <w:t>Date received:</w:t>
            </w:r>
            <w:sdt>
              <w:sdtPr>
                <w:id w:val="-157307588"/>
                <w:placeholder>
                  <w:docPart w:val="7907CD72B2E74FC4B2DF0527CC75618A"/>
                </w:placeholder>
                <w:date w:fullDate="2011-10-12T00:00:00Z">
                  <w:dateFormat w:val="dd/MM/yyyy"/>
                  <w:lid w:val="en-GB"/>
                  <w:storeMappedDataAs w:val="dateTime"/>
                  <w:calendar w:val="gregorian"/>
                </w:date>
              </w:sdtPr>
              <w:sdtContent>
                <w:r w:rsidR="00F67EE3">
                  <w:t>12/10/2011</w:t>
                </w:r>
              </w:sdtContent>
            </w:sdt>
          </w:p>
        </w:tc>
      </w:tr>
      <w:tr w:rsidR="006C47E2" w:rsidTr="002D6172">
        <w:tc>
          <w:tcPr>
            <w:tcW w:w="9242" w:type="dxa"/>
            <w:gridSpan w:val="2"/>
          </w:tcPr>
          <w:p w:rsidR="006C47E2" w:rsidRDefault="006C47E2" w:rsidP="006C47E2">
            <w:pPr>
              <w:tabs>
                <w:tab w:val="left" w:pos="1976"/>
              </w:tabs>
            </w:pPr>
            <w:r>
              <w:t xml:space="preserve">Order type: </w:t>
            </w:r>
            <w:sdt>
              <w:sdtPr>
                <w:id w:val="738526655"/>
              </w:sdtPr>
              <w:sdtContent>
                <w:r w:rsidR="00F67EE3">
                  <w:rPr>
                    <w:rFonts w:ascii="MS Gothic" w:eastAsia="MS Gothic" w:hAnsi="MS Gothic" w:hint="eastAsia"/>
                  </w:rPr>
                  <w:t>☒</w:t>
                </w:r>
              </w:sdtContent>
            </w:sdt>
            <w:r>
              <w:t xml:space="preserve"> New product request </w:t>
            </w:r>
            <w:sdt>
              <w:sdtPr>
                <w:id w:val="-1405058035"/>
              </w:sdtPr>
              <w:sdtContent>
                <w:r>
                  <w:rPr>
                    <w:rFonts w:ascii="MS Gothic" w:eastAsia="MS Gothic" w:hAnsi="MS Gothic" w:hint="eastAsia"/>
                  </w:rPr>
                  <w:t>☐</w:t>
                </w:r>
              </w:sdtContent>
            </w:sdt>
            <w:r>
              <w:t xml:space="preserve"> New Feature on existing product </w:t>
            </w:r>
            <w:sdt>
              <w:sdtPr>
                <w:id w:val="927388939"/>
              </w:sdtPr>
              <w:sdtContent>
                <w:r>
                  <w:rPr>
                    <w:rFonts w:ascii="MS Gothic" w:eastAsia="MS Gothic" w:hAnsi="MS Gothic" w:hint="eastAsia"/>
                  </w:rPr>
                  <w:t>☐</w:t>
                </w:r>
              </w:sdtContent>
            </w:sdt>
            <w:r>
              <w:t xml:space="preserve"> Bug fix </w:t>
            </w:r>
            <w:r>
              <w:br/>
            </w:r>
            <w:sdt>
              <w:sdtPr>
                <w:id w:val="2008859583"/>
              </w:sdtPr>
              <w:sdtContent>
                <w:r>
                  <w:rPr>
                    <w:rFonts w:ascii="MS Gothic" w:eastAsia="MS Gothic" w:hAnsi="MS Gothic" w:hint="eastAsia"/>
                  </w:rPr>
                  <w:t>☐</w:t>
                </w:r>
              </w:sdtContent>
            </w:sdt>
            <w:r>
              <w:t xml:space="preserve"> </w:t>
            </w:r>
            <w:proofErr w:type="gramStart"/>
            <w:r>
              <w:t>Other :</w:t>
            </w:r>
            <w:proofErr w:type="gramEnd"/>
            <w:r>
              <w:t xml:space="preserve"> </w:t>
            </w:r>
            <w:sdt>
              <w:sdtPr>
                <w:id w:val="1157342608"/>
                <w:placeholder>
                  <w:docPart w:val="52B15E35AB2A46A2ACA53F734543B569"/>
                </w:placeholder>
                <w:showingPlcHdr/>
                <w:text/>
              </w:sdtPr>
              <w:sdtContent>
                <w:r w:rsidRPr="0078089A">
                  <w:rPr>
                    <w:rStyle w:val="PlaceholderText"/>
                  </w:rPr>
                  <w:t>Click here to enter text.</w:t>
                </w:r>
              </w:sdtContent>
            </w:sdt>
          </w:p>
        </w:tc>
      </w:tr>
      <w:tr w:rsidR="00E26AB1" w:rsidTr="00E26AB1">
        <w:trPr>
          <w:trHeight w:val="7227"/>
        </w:trPr>
        <w:tc>
          <w:tcPr>
            <w:tcW w:w="9242" w:type="dxa"/>
            <w:gridSpan w:val="2"/>
          </w:tcPr>
          <w:p w:rsidR="008B62A9" w:rsidRDefault="00E26AB1" w:rsidP="00F67EE3">
            <w:pPr>
              <w:tabs>
                <w:tab w:val="left" w:pos="1976"/>
              </w:tabs>
            </w:pPr>
            <w:r>
              <w:t>Recommendation for further action:</w:t>
            </w:r>
          </w:p>
          <w:p w:rsidR="00E26AB1" w:rsidRDefault="0025792F" w:rsidP="00851DEF">
            <w:pPr>
              <w:tabs>
                <w:tab w:val="left" w:pos="1976"/>
              </w:tabs>
            </w:pPr>
            <w:sdt>
              <w:sdtPr>
                <w:id w:val="-609899045"/>
              </w:sdtPr>
              <w:sdtContent>
                <w:sdt>
                  <w:sdtPr>
                    <w:id w:val="983441592"/>
                  </w:sdtPr>
                  <w:sdtContent>
                    <w:r w:rsidR="002D6172">
                      <w:t>Produce Requirements and Specification document, and prototype application prior to meeting with customer to confirm documented product plan.</w:t>
                    </w:r>
                    <w:r w:rsidR="002D6172">
                      <w:br/>
                    </w:r>
                    <w:r w:rsidR="002D6172">
                      <w:br/>
                      <w:t>Requirements elaboration</w:t>
                    </w:r>
                    <w:proofErr w:type="gramStart"/>
                    <w:r w:rsidR="002D6172">
                      <w:t>:</w:t>
                    </w:r>
                    <w:proofErr w:type="gramEnd"/>
                    <w:r w:rsidR="002D6172">
                      <w:br/>
                      <w:t>What is the target demographic (who will be using this product)?</w:t>
                    </w:r>
                    <w:r w:rsidR="002D6172">
                      <w:br/>
                      <w:t>How should the GPS device be controlled / what are the battery life requirements?</w:t>
                    </w:r>
                    <w:r w:rsidR="00487314">
                      <w:br/>
                      <w:t>What is the desired market share of android devices and users (API levels</w:t>
                    </w:r>
                    <w:proofErr w:type="gramStart"/>
                    <w:r w:rsidR="00487314">
                      <w:t>)</w:t>
                    </w:r>
                    <w:proofErr w:type="gramEnd"/>
                    <w:r w:rsidR="004F1CB7">
                      <w:br/>
                      <w:t>What target devices should the app be able to run on?</w:t>
                    </w:r>
                    <w:bookmarkStart w:id="0" w:name="_GoBack"/>
                    <w:bookmarkEnd w:id="0"/>
                    <w:r w:rsidR="00851DEF">
                      <w:t xml:space="preserve"> </w:t>
                    </w:r>
                    <w:proofErr w:type="gramStart"/>
                    <w:r w:rsidR="00851DEF">
                      <w:t>e.g</w:t>
                    </w:r>
                    <w:proofErr w:type="gramEnd"/>
                    <w:r w:rsidR="00851DEF">
                      <w:t>. API level 7 – Android 2.1</w:t>
                    </w:r>
                    <w:r w:rsidR="004F1CB7">
                      <w:t>, GPS enabled.</w:t>
                    </w:r>
                    <w:r w:rsidR="00851DEF">
                      <w:br/>
                    </w:r>
                    <w:r w:rsidR="00851DEF">
                      <w:br/>
                      <w:t>Other requirements stated in relevant documentation.</w:t>
                    </w:r>
                    <w:r w:rsidR="002D6172">
                      <w:br/>
                    </w:r>
                  </w:sdtContent>
                </w:sdt>
              </w:sdtContent>
            </w:sdt>
            <w:r w:rsidR="00E26AB1">
              <w:br/>
            </w:r>
          </w:p>
        </w:tc>
      </w:tr>
      <w:tr w:rsidR="00E26AB1" w:rsidTr="002D6172">
        <w:tc>
          <w:tcPr>
            <w:tcW w:w="9242" w:type="dxa"/>
            <w:gridSpan w:val="2"/>
          </w:tcPr>
          <w:p w:rsidR="00E26AB1" w:rsidRDefault="00E26AB1" w:rsidP="00F67EE3">
            <w:pPr>
              <w:tabs>
                <w:tab w:val="left" w:pos="1976"/>
              </w:tabs>
            </w:pPr>
            <w:r>
              <w:t xml:space="preserve">Work order completion deadline: </w:t>
            </w:r>
            <w:sdt>
              <w:sdtPr>
                <w:id w:val="-1330897850"/>
                <w:placeholder>
                  <w:docPart w:val="7907CD72B2E74FC4B2DF0527CC75618A"/>
                </w:placeholder>
                <w:date>
                  <w:dateFormat w:val="dd/MM/yyyy"/>
                  <w:lid w:val="en-GB"/>
                  <w:storeMappedDataAs w:val="dateTime"/>
                  <w:calendar w:val="gregorian"/>
                </w:date>
              </w:sdtPr>
              <w:sdtContent>
                <w:r w:rsidR="00F67EE3">
                  <w:t>Unspecified</w:t>
                </w:r>
              </w:sdtContent>
            </w:sdt>
          </w:p>
        </w:tc>
      </w:tr>
      <w:tr w:rsidR="00E26AB1" w:rsidTr="002D6172">
        <w:tc>
          <w:tcPr>
            <w:tcW w:w="9242" w:type="dxa"/>
            <w:gridSpan w:val="2"/>
          </w:tcPr>
          <w:p w:rsidR="00E26AB1" w:rsidRDefault="00E26AB1" w:rsidP="002D6172">
            <w:pPr>
              <w:tabs>
                <w:tab w:val="left" w:pos="1976"/>
              </w:tabs>
            </w:pPr>
            <w:r>
              <w:t xml:space="preserve">Assigned to: </w:t>
            </w:r>
            <w:sdt>
              <w:sdtPr>
                <w:id w:val="-1444524373"/>
                <w:placeholder>
                  <w:docPart w:val="52B15E35AB2A46A2ACA53F734543B569"/>
                </w:placeholder>
                <w:text/>
              </w:sdtPr>
              <w:sdtContent>
                <w:r w:rsidR="002D6172">
                  <w:t>Andy Keavey</w:t>
                </w:r>
              </w:sdtContent>
            </w:sdt>
          </w:p>
        </w:tc>
      </w:tr>
      <w:tr w:rsidR="00E26AB1" w:rsidTr="002D6172">
        <w:tc>
          <w:tcPr>
            <w:tcW w:w="9242" w:type="dxa"/>
            <w:gridSpan w:val="2"/>
          </w:tcPr>
          <w:p w:rsidR="00E26AB1" w:rsidRDefault="00E26AB1" w:rsidP="006C47E2">
            <w:pPr>
              <w:tabs>
                <w:tab w:val="left" w:pos="1976"/>
              </w:tabs>
            </w:pPr>
            <w:r>
              <w:t xml:space="preserve">Checked by: </w:t>
            </w:r>
            <w:sdt>
              <w:sdtPr>
                <w:id w:val="-717972093"/>
                <w:placeholder>
                  <w:docPart w:val="52B15E35AB2A46A2ACA53F734543B569"/>
                </w:placeholder>
                <w:showingPlcHdr/>
                <w:text/>
              </w:sdtPr>
              <w:sdtContent>
                <w:r w:rsidRPr="0078089A">
                  <w:rPr>
                    <w:rStyle w:val="PlaceholderText"/>
                  </w:rPr>
                  <w:t>Click here to enter text.</w:t>
                </w:r>
              </w:sdtContent>
            </w:sdt>
          </w:p>
        </w:tc>
      </w:tr>
    </w:tbl>
    <w:p w:rsidR="009E6337" w:rsidRPr="009E6337" w:rsidRDefault="009E6337" w:rsidP="009E6337"/>
    <w:sectPr w:rsidR="009E6337" w:rsidRPr="009E6337" w:rsidSect="0025792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05D" w:rsidRDefault="0026005D" w:rsidP="007E67D7">
      <w:pPr>
        <w:spacing w:after="0" w:line="240" w:lineRule="auto"/>
      </w:pPr>
      <w:r>
        <w:separator/>
      </w:r>
    </w:p>
  </w:endnote>
  <w:endnote w:type="continuationSeparator" w:id="0">
    <w:p w:rsidR="0026005D" w:rsidRDefault="0026005D" w:rsidP="007E67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172" w:rsidRDefault="002D61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172" w:rsidRDefault="002D6172" w:rsidP="007E67D7">
    <w:pPr>
      <w:pStyle w:val="Footer"/>
      <w:tabs>
        <w:tab w:val="clear" w:pos="4513"/>
      </w:tabs>
    </w:pPr>
    <w:r>
      <w:t>Autumn 2011</w:t>
    </w:r>
    <w:r>
      <w:tab/>
      <w:t xml:space="preserve">Created by: </w:t>
    </w:r>
    <w:sdt>
      <w:sdtPr>
        <w:alias w:val="Author"/>
        <w:tag w:val=""/>
        <w:id w:val="-1540432590"/>
        <w:dataBinding w:prefixMappings="xmlns:ns0='http://purl.org/dc/elements/1.1/' xmlns:ns1='http://schemas.openxmlformats.org/package/2006/metadata/core-properties' " w:xpath="/ns1:coreProperties[1]/ns0:creator[1]" w:storeItemID="{6C3C8BC8-F283-45AE-878A-BAB7291924A1}"/>
        <w:text/>
      </w:sdtPr>
      <w:sdtContent>
        <w:r>
          <w:t>Andrew Keavey</w:t>
        </w:r>
      </w:sdtContent>
    </w:sdt>
  </w:p>
  <w:p w:rsidR="002D6172" w:rsidRDefault="002D6172" w:rsidP="009E6337">
    <w:pPr>
      <w:pStyle w:val="Footer"/>
      <w:tabs>
        <w:tab w:val="clear" w:pos="4513"/>
      </w:tabs>
    </w:pPr>
    <w:r>
      <w:tab/>
      <w:t>Created date: 17/10/2011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172" w:rsidRDefault="002D61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05D" w:rsidRDefault="0026005D" w:rsidP="007E67D7">
      <w:pPr>
        <w:spacing w:after="0" w:line="240" w:lineRule="auto"/>
      </w:pPr>
      <w:r>
        <w:separator/>
      </w:r>
    </w:p>
  </w:footnote>
  <w:footnote w:type="continuationSeparator" w:id="0">
    <w:p w:rsidR="0026005D" w:rsidRDefault="0026005D" w:rsidP="007E67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172" w:rsidRDefault="002D61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172" w:rsidRDefault="002D6172" w:rsidP="007C095D">
    <w:pPr>
      <w:pStyle w:val="Header"/>
    </w:pPr>
    <w:r w:rsidRPr="008C64DD">
      <w:rPr>
        <w:rStyle w:val="Emphasis"/>
      </w:rPr>
      <w:t>Advanced Software Engineering</w:t>
    </w:r>
    <w:r>
      <w:tab/>
    </w:r>
    <w:r>
      <w:tab/>
    </w:r>
    <w:r>
      <w:rPr>
        <w:noProof/>
        <w:lang w:eastAsia="en-GB"/>
      </w:rPr>
      <w:drawing>
        <wp:inline distT="0" distB="0" distL="0" distR="0">
          <wp:extent cx="808355" cy="403860"/>
          <wp:effectExtent l="0" t="0" r="0" b="0"/>
          <wp:docPr id="1" name="Picture 1" descr="N:\Git\Documentation\Artwork\Grou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it\Documentation\Artwork\GroupHead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8355" cy="403860"/>
                  </a:xfrm>
                  <a:prstGeom prst="rect">
                    <a:avLst/>
                  </a:prstGeom>
                  <a:noFill/>
                  <a:ln>
                    <a:noFill/>
                  </a:ln>
                </pic:spPr>
              </pic:pic>
            </a:graphicData>
          </a:graphic>
        </wp:inline>
      </w:drawing>
    </w:r>
  </w:p>
  <w:p w:rsidR="002D6172" w:rsidRDefault="002D617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172" w:rsidRDefault="002D617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forms" w:enforcement="1"/>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F67EE3"/>
    <w:rsid w:val="001B460B"/>
    <w:rsid w:val="00245F42"/>
    <w:rsid w:val="0025792F"/>
    <w:rsid w:val="0026005D"/>
    <w:rsid w:val="002D6172"/>
    <w:rsid w:val="00337F11"/>
    <w:rsid w:val="00487314"/>
    <w:rsid w:val="004F1CB7"/>
    <w:rsid w:val="005A52ED"/>
    <w:rsid w:val="005C05D8"/>
    <w:rsid w:val="006C47E2"/>
    <w:rsid w:val="006F6D2D"/>
    <w:rsid w:val="00715BA4"/>
    <w:rsid w:val="007C095D"/>
    <w:rsid w:val="007E67D7"/>
    <w:rsid w:val="00851DEF"/>
    <w:rsid w:val="008B62A9"/>
    <w:rsid w:val="008C64DD"/>
    <w:rsid w:val="009E6337"/>
    <w:rsid w:val="00E26AB1"/>
    <w:rsid w:val="00F67E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2F"/>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 w:type="table" w:styleId="TableGrid">
    <w:name w:val="Table Grid"/>
    <w:basedOn w:val="TableNormal"/>
    <w:uiPriority w:val="59"/>
    <w:rsid w:val="006C4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 w:type="table" w:styleId="TableGrid">
    <w:name w:val="Table Grid"/>
    <w:basedOn w:val="TableNormal"/>
    <w:uiPriority w:val="59"/>
    <w:rsid w:val="006C4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21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7778A046BD4CB8A18FD4721BA66C9F"/>
        <w:category>
          <w:name w:val="General"/>
          <w:gallery w:val="placeholder"/>
        </w:category>
        <w:types>
          <w:type w:val="bbPlcHdr"/>
        </w:types>
        <w:behaviors>
          <w:behavior w:val="content"/>
        </w:behaviors>
        <w:guid w:val="{FCDCEEB8-FD77-429E-8B5C-4AF143F9288B}"/>
      </w:docPartPr>
      <w:docPartBody>
        <w:p w:rsidR="002C12D9" w:rsidRDefault="002C12D9">
          <w:pPr>
            <w:pStyle w:val="557778A046BD4CB8A18FD4721BA66C9F"/>
          </w:pPr>
          <w:r w:rsidRPr="00E8454C">
            <w:rPr>
              <w:rStyle w:val="PlaceholderText"/>
            </w:rPr>
            <w:t>[Title]</w:t>
          </w:r>
        </w:p>
      </w:docPartBody>
    </w:docPart>
    <w:docPart>
      <w:docPartPr>
        <w:name w:val="52B15E35AB2A46A2ACA53F734543B569"/>
        <w:category>
          <w:name w:val="General"/>
          <w:gallery w:val="placeholder"/>
        </w:category>
        <w:types>
          <w:type w:val="bbPlcHdr"/>
        </w:types>
        <w:behaviors>
          <w:behavior w:val="content"/>
        </w:behaviors>
        <w:guid w:val="{216CC616-6D7A-42DA-AF88-C85567BC2671}"/>
      </w:docPartPr>
      <w:docPartBody>
        <w:p w:rsidR="002C12D9" w:rsidRDefault="002C12D9">
          <w:pPr>
            <w:pStyle w:val="52B15E35AB2A46A2ACA53F734543B569"/>
          </w:pPr>
          <w:r w:rsidRPr="0078089A">
            <w:rPr>
              <w:rStyle w:val="PlaceholderText"/>
            </w:rPr>
            <w:t>Click here to enter text.</w:t>
          </w:r>
        </w:p>
      </w:docPartBody>
    </w:docPart>
    <w:docPart>
      <w:docPartPr>
        <w:name w:val="7907CD72B2E74FC4B2DF0527CC75618A"/>
        <w:category>
          <w:name w:val="General"/>
          <w:gallery w:val="placeholder"/>
        </w:category>
        <w:types>
          <w:type w:val="bbPlcHdr"/>
        </w:types>
        <w:behaviors>
          <w:behavior w:val="content"/>
        </w:behaviors>
        <w:guid w:val="{55FB93E9-65E7-4275-A01D-5F45F95D58C8}"/>
      </w:docPartPr>
      <w:docPartBody>
        <w:p w:rsidR="002C12D9" w:rsidRDefault="002C12D9">
          <w:pPr>
            <w:pStyle w:val="7907CD72B2E74FC4B2DF0527CC75618A"/>
          </w:pPr>
          <w:r w:rsidRPr="0078089A">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12D9"/>
    <w:rsid w:val="002C12D9"/>
    <w:rsid w:val="00F304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2D9"/>
    <w:rPr>
      <w:color w:val="808080"/>
    </w:rPr>
  </w:style>
  <w:style w:type="paragraph" w:customStyle="1" w:styleId="557778A046BD4CB8A18FD4721BA66C9F">
    <w:name w:val="557778A046BD4CB8A18FD4721BA66C9F"/>
    <w:rsid w:val="00F30459"/>
  </w:style>
  <w:style w:type="paragraph" w:customStyle="1" w:styleId="52B15E35AB2A46A2ACA53F734543B569">
    <w:name w:val="52B15E35AB2A46A2ACA53F734543B569"/>
    <w:rsid w:val="00F30459"/>
  </w:style>
  <w:style w:type="paragraph" w:customStyle="1" w:styleId="7907CD72B2E74FC4B2DF0527CC75618A">
    <w:name w:val="7907CD72B2E74FC4B2DF0527CC75618A"/>
    <w:rsid w:val="00F3045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Work Order Receipt</vt:lpstr>
    </vt:vector>
  </TitlesOfParts>
  <Company>University of Sussex</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Order Receipt</dc:title>
  <dc:creator>Andrew Keavey</dc:creator>
  <cp:lastModifiedBy>Andy</cp:lastModifiedBy>
  <cp:revision>6</cp:revision>
  <dcterms:created xsi:type="dcterms:W3CDTF">2011-10-18T14:59:00Z</dcterms:created>
  <dcterms:modified xsi:type="dcterms:W3CDTF">2011-10-24T19:21:00Z</dcterms:modified>
</cp:coreProperties>
</file>