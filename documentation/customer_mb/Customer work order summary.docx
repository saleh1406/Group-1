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42" w:rsidRDefault="007E67D7" w:rsidP="006F6D2D">
      <w:pPr>
        <w:pStyle w:val="Title"/>
      </w:pPr>
      <w:bookmarkStart w:id="0" w:name="_GoBack"/>
      <w:bookmarkEnd w:id="0"/>
      <w:r>
        <w:t>Work Order Summary</w:t>
      </w:r>
    </w:p>
    <w:p w:rsidR="006F6D2D" w:rsidRDefault="006F6D2D" w:rsidP="006F6D2D">
      <w:pPr>
        <w:pStyle w:val="Heading1"/>
      </w:pPr>
      <w:r>
        <w:t>Customer Work Orders</w:t>
      </w:r>
    </w:p>
    <w:p w:rsidR="006F6D2D" w:rsidRDefault="006F6D2D" w:rsidP="006F6D2D">
      <w:pPr>
        <w:pStyle w:val="Heading2"/>
      </w:pPr>
      <w:r>
        <w:t>Task 1: further details</w:t>
      </w:r>
    </w:p>
    <w:p w:rsidR="006F6D2D" w:rsidRDefault="006F6D2D" w:rsidP="006F6D2D">
      <w:r>
        <w:t xml:space="preserve">Outline: </w:t>
      </w:r>
      <w:proofErr w:type="spellStart"/>
      <w:r>
        <w:t>Github</w:t>
      </w:r>
      <w:proofErr w:type="spellEnd"/>
      <w:r>
        <w:t xml:space="preserve"> is a web-based hosting service for programming projects that use the Git revision control system. We will learn about Git later. You will be using </w:t>
      </w:r>
      <w:proofErr w:type="spellStart"/>
      <w:r>
        <w:t>Github</w:t>
      </w:r>
      <w:proofErr w:type="spellEnd"/>
      <w:r>
        <w:t xml:space="preserve"> to host your group project. The first task is very easy: each student should sign up for a free </w:t>
      </w:r>
      <w:proofErr w:type="spellStart"/>
      <w:r>
        <w:t>Github</w:t>
      </w:r>
      <w:proofErr w:type="spellEnd"/>
      <w:r>
        <w:t xml:space="preserve"> account. Once you have an account, please email the account name to Martin (</w:t>
      </w:r>
      <w:proofErr w:type="spellStart"/>
      <w:r>
        <w:t>M.F.Berger@sussex</w:t>
      </w:r>
      <w:proofErr w:type="spellEnd"/>
      <w:r>
        <w:t>...). That's all.</w:t>
      </w:r>
    </w:p>
    <w:p w:rsidR="005A52ED" w:rsidRDefault="005A52ED" w:rsidP="006F6D2D">
      <w:r>
        <w:t>Received: 12/10/2011</w:t>
      </w:r>
    </w:p>
    <w:p w:rsidR="006F6D2D" w:rsidRDefault="006F6D2D" w:rsidP="006F6D2D">
      <w:pPr>
        <w:pStyle w:val="Heading2"/>
      </w:pPr>
      <w:r>
        <w:t>Task 2: further details</w:t>
      </w:r>
    </w:p>
    <w:p w:rsidR="006F6D2D" w:rsidRDefault="006F6D2D" w:rsidP="006F6D2D">
      <w:r>
        <w:t xml:space="preserve">Description: Produce an Android app that prints the time and the phone's current </w:t>
      </w:r>
      <w:proofErr w:type="spellStart"/>
      <w:r>
        <w:t>GPScoordinates</w:t>
      </w:r>
      <w:proofErr w:type="spellEnd"/>
      <w:r>
        <w:t xml:space="preserve"> on the phone. This task asks you to familiarise yourself with the Android system, development tools and APIs. There will be no lectures about the Android system. It's your responsibility to learn about it (don't worry, it's essentially a Java/Linux environment). Note that I've left many things vague in this specification, like what format to use for display, how often should it be updated? What should happen if GPS isn't switched on, or GPS data not available?</w:t>
      </w:r>
    </w:p>
    <w:p w:rsidR="005A52ED" w:rsidRDefault="005A52ED" w:rsidP="005A52ED">
      <w:r>
        <w:t>Received: 12/10/2011</w:t>
      </w:r>
    </w:p>
    <w:p w:rsidR="006F6D2D" w:rsidRDefault="006F6D2D" w:rsidP="006F6D2D">
      <w:pPr>
        <w:pStyle w:val="Heading2"/>
      </w:pPr>
      <w:r>
        <w:t>Task 3: further details</w:t>
      </w:r>
    </w:p>
    <w:p w:rsidR="006F6D2D" w:rsidRDefault="006F6D2D" w:rsidP="006F6D2D">
      <w:r>
        <w:t xml:space="preserve">Description: Extend the app developed in Task 2, so it 'phones home' regularly, sending the phone's current time and GPS 'home'. At the same time, write a 'home' process that receives the data over the internet and writes it to a file. Note that the description left much vague like: where is home? Should it be hard-coded in the app, or </w:t>
      </w:r>
      <w:proofErr w:type="spellStart"/>
      <w:r>
        <w:t>changable</w:t>
      </w:r>
      <w:proofErr w:type="spellEnd"/>
      <w:r>
        <w:t>? What happens if 'home' is not reachable? Again, what format should the data be saved in? How often is "regularly"?</w:t>
      </w:r>
    </w:p>
    <w:p w:rsidR="005A52ED" w:rsidRDefault="005A52ED" w:rsidP="005A52ED">
      <w:r>
        <w:t>Received: 12/10/2011</w:t>
      </w:r>
    </w:p>
    <w:p w:rsidR="005A52ED" w:rsidRDefault="005A52ED" w:rsidP="005A52ED"/>
    <w:sectPr w:rsidR="005A52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7D7" w:rsidRDefault="007E67D7" w:rsidP="007E67D7">
      <w:pPr>
        <w:spacing w:after="0" w:line="240" w:lineRule="auto"/>
      </w:pPr>
      <w:r>
        <w:separator/>
      </w:r>
    </w:p>
  </w:endnote>
  <w:endnote w:type="continuationSeparator" w:id="0">
    <w:p w:rsidR="007E67D7" w:rsidRDefault="007E67D7" w:rsidP="007E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D7" w:rsidRDefault="007E67D7" w:rsidP="007E67D7">
    <w:pPr>
      <w:pStyle w:val="Footer"/>
      <w:tabs>
        <w:tab w:val="clear" w:pos="4513"/>
      </w:tabs>
    </w:pPr>
    <w:r>
      <w:t>Autumn 2011</w:t>
    </w:r>
    <w:r>
      <w:tab/>
      <w:t xml:space="preserve">Created by: Andy </w:t>
    </w:r>
    <w:proofErr w:type="spellStart"/>
    <w:r>
      <w:t>Keavey</w:t>
    </w:r>
    <w:proofErr w:type="spellEnd"/>
  </w:p>
  <w:p w:rsidR="007E67D7" w:rsidRDefault="007E67D7" w:rsidP="007E67D7">
    <w:pPr>
      <w:pStyle w:val="Footer"/>
      <w:tabs>
        <w:tab w:val="clear" w:pos="4513"/>
      </w:tabs>
    </w:pPr>
    <w:r>
      <w:tab/>
      <w:t>Created date: 14/10/2011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7D7" w:rsidRDefault="007E67D7" w:rsidP="007E67D7">
      <w:pPr>
        <w:spacing w:after="0" w:line="240" w:lineRule="auto"/>
      </w:pPr>
      <w:r>
        <w:separator/>
      </w:r>
    </w:p>
  </w:footnote>
  <w:footnote w:type="continuationSeparator" w:id="0">
    <w:p w:rsidR="007E67D7" w:rsidRDefault="007E67D7" w:rsidP="007E6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7D7" w:rsidRDefault="007E67D7" w:rsidP="007C095D">
    <w:pPr>
      <w:pStyle w:val="Header"/>
    </w:pPr>
    <w:r w:rsidRPr="008C64DD">
      <w:rPr>
        <w:rStyle w:val="Emphasis"/>
      </w:rPr>
      <w:t>Advanced Software Engineering</w:t>
    </w:r>
    <w:r>
      <w:tab/>
    </w:r>
    <w:r>
      <w:tab/>
    </w:r>
    <w:r w:rsidR="007C095D">
      <w:rPr>
        <w:noProof/>
        <w:lang w:bidi="he-IL"/>
      </w:rPr>
      <w:drawing>
        <wp:inline distT="0" distB="0" distL="0" distR="0" wp14:anchorId="03910405" wp14:editId="6D53F6A6">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p>
  <w:p w:rsidR="007E67D7" w:rsidRDefault="007E67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2D"/>
    <w:rsid w:val="00245F42"/>
    <w:rsid w:val="005A52ED"/>
    <w:rsid w:val="006F6D2D"/>
    <w:rsid w:val="007C095D"/>
    <w:rsid w:val="007E67D7"/>
    <w:rsid w:val="008C64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B8573A6B.dotm</Template>
  <TotalTime>0</TotalTime>
  <Pages>1</Pages>
  <Words>236</Words>
  <Characters>1349</Characters>
  <Application>Microsoft Office Word</Application>
  <DocSecurity>0</DocSecurity>
  <Lines>11</Lines>
  <Paragraphs>3</Paragraphs>
  <ScaleCrop>false</ScaleCrop>
  <Company>University of Sussex</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Keavey</dc:creator>
  <cp:lastModifiedBy>Andrew Keavey</cp:lastModifiedBy>
  <cp:revision>7</cp:revision>
  <dcterms:created xsi:type="dcterms:W3CDTF">2011-10-14T13:04:00Z</dcterms:created>
  <dcterms:modified xsi:type="dcterms:W3CDTF">2011-10-14T13:38:00Z</dcterms:modified>
</cp:coreProperties>
</file>