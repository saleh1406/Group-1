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alias w:val="Title"/>
        <w:tag w:val=""/>
        <w:id w:val="-401998875"/>
        <w:placeholder>
          <w:docPart w:val="F8CA69C8E205420C917760F67F5AC8C2"/>
        </w:placeholder>
        <w:dataBinding w:prefixMappings="xmlns:ns0='http://purl.org/dc/elements/1.1/' xmlns:ns1='http://schemas.openxmlformats.org/package/2006/metadata/core-properties' " w:xpath="/ns1:coreProperties[1]/ns0:title[1]" w:storeItemID="{6C3C8BC8-F283-45AE-878A-BAB7291924A1}"/>
        <w:text/>
      </w:sdtPr>
      <w:sdtContent>
        <w:p w:rsidR="005A52ED" w:rsidRDefault="00FE7EA4" w:rsidP="009E6337">
          <w:pPr>
            <w:pStyle w:val="Title"/>
          </w:pPr>
          <w:r>
            <w:t>Group 1 Project Plan</w:t>
          </w:r>
        </w:p>
      </w:sdtContent>
    </w:sdt>
    <w:p w:rsidR="009E6337" w:rsidRDefault="00FE7EA4" w:rsidP="00FE7EA4">
      <w:pPr>
        <w:pStyle w:val="Heading1"/>
      </w:pPr>
      <w:r>
        <w:t>Organisation Plan</w:t>
      </w:r>
    </w:p>
    <w:p w:rsidR="00FE7EA4" w:rsidRPr="003910D6" w:rsidRDefault="00FE7EA4" w:rsidP="009E6337">
      <w:pPr>
        <w:rPr>
          <w:rStyle w:val="Emphasis"/>
        </w:rPr>
      </w:pPr>
      <w:r w:rsidRPr="003910D6">
        <w:rPr>
          <w:rStyle w:val="Emphasis"/>
        </w:rPr>
        <w:t>Team Leader: Andy Keavey</w:t>
      </w:r>
    </w:p>
    <w:p w:rsidR="00FE7EA4" w:rsidRPr="003910D6" w:rsidRDefault="00FE7EA4" w:rsidP="009E6337">
      <w:pPr>
        <w:rPr>
          <w:rStyle w:val="Emphasis"/>
        </w:rPr>
      </w:pPr>
      <w:r w:rsidRPr="003910D6">
        <w:rPr>
          <w:rStyle w:val="Emphasis"/>
        </w:rPr>
        <w:t>Android development team: Daniela Antonova and Andy Keavey</w:t>
      </w:r>
    </w:p>
    <w:p w:rsidR="00FE7EA4" w:rsidRPr="003910D6" w:rsidRDefault="00FE7EA4" w:rsidP="009E6337">
      <w:pPr>
        <w:rPr>
          <w:rStyle w:val="Emphasis"/>
        </w:rPr>
      </w:pPr>
      <w:r w:rsidRPr="003910D6">
        <w:rPr>
          <w:rStyle w:val="Emphasis"/>
        </w:rPr>
        <w:t>Amazon EC2 development team: Christos Gregoriou, Saleh Abdulqader, and Mohammad Abbas.</w:t>
      </w:r>
    </w:p>
    <w:p w:rsidR="00FE7EA4" w:rsidRDefault="001E1022" w:rsidP="009E6337">
      <w:r>
        <w:pict>
          <v:group id="_x0000_s1027" editas="canvas" style="width:451.3pt;height:234.4pt;mso-position-horizontal-relative:char;mso-position-vertical-relative:line" coordorigin="1440,4765" coordsize="9026,468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40;top:4765;width:9026;height:4688" o:preferrelative="f">
              <v:fill o:detectmouseclick="t"/>
              <v:path o:extrusionok="t" o:connecttype="none"/>
              <o:lock v:ext="edit" text="t"/>
            </v:shape>
            <v:oval id="_x0000_s1028" style="position:absolute;left:2609;top:5609;width:3250;height:2912" filled="f">
              <v:textbox>
                <w:txbxContent>
                  <w:p w:rsidR="00FE7EA4" w:rsidRPr="002D01BC" w:rsidRDefault="002D01BC" w:rsidP="002D01BC">
                    <w:pPr>
                      <w:jc w:val="center"/>
                      <w:rPr>
                        <w:b/>
                      </w:rPr>
                    </w:pPr>
                    <w:r w:rsidRPr="002D01BC">
                      <w:rPr>
                        <w:b/>
                      </w:rPr>
                      <w:t>Android</w:t>
                    </w:r>
                  </w:p>
                  <w:p w:rsidR="00FE7EA4" w:rsidRDefault="00FE7EA4" w:rsidP="002D01BC">
                    <w:pPr>
                      <w:jc w:val="center"/>
                    </w:pPr>
                    <w:r>
                      <w:t>Andy</w:t>
                    </w:r>
                    <w:r w:rsidR="002D01BC">
                      <w:t>,</w:t>
                    </w:r>
                    <w:r>
                      <w:t xml:space="preserve"> Daniela</w:t>
                    </w:r>
                  </w:p>
                </w:txbxContent>
              </v:textbox>
            </v:oval>
            <v:oval id="_x0000_s1029" style="position:absolute;left:5526;top:5492;width:3348;height:3029" filled="f">
              <v:textbox>
                <w:txbxContent>
                  <w:p w:rsidR="00FE7EA4" w:rsidRPr="002D01BC" w:rsidRDefault="002D01BC" w:rsidP="002D01BC">
                    <w:pPr>
                      <w:jc w:val="center"/>
                      <w:rPr>
                        <w:b/>
                      </w:rPr>
                    </w:pPr>
                    <w:r w:rsidRPr="002D01BC">
                      <w:rPr>
                        <w:b/>
                      </w:rPr>
                      <w:t>EC2</w:t>
                    </w:r>
                  </w:p>
                  <w:p w:rsidR="00FE7EA4" w:rsidRDefault="00FE7EA4" w:rsidP="002D01BC">
                    <w:pPr>
                      <w:jc w:val="center"/>
                    </w:pPr>
                    <w:r>
                      <w:t>Christos, Saleh, Mohammad.</w:t>
                    </w:r>
                  </w:p>
                </w:txbxContent>
              </v:textbox>
            </v:oval>
            <w10:wrap type="none"/>
            <w10:anchorlock/>
          </v:group>
        </w:pict>
      </w:r>
    </w:p>
    <w:p w:rsidR="00FE7EA4" w:rsidRDefault="00FE7EA4" w:rsidP="009E6337">
      <w:r>
        <w:t xml:space="preserve">Division between sub-tasks is not absolute and all team members will be available to consult and </w:t>
      </w:r>
      <w:r w:rsidR="004307C2">
        <w:t xml:space="preserve">perform </w:t>
      </w:r>
      <w:r>
        <w:t>test</w:t>
      </w:r>
      <w:r w:rsidR="004307C2">
        <w:t>s on</w:t>
      </w:r>
      <w:r>
        <w:t xml:space="preserve"> each other’s work</w:t>
      </w:r>
      <w:r w:rsidR="004307C2">
        <w:t xml:space="preserve"> in addition to having a familiarity with all the technologies involved in the project</w:t>
      </w:r>
      <w:r>
        <w:t>.</w:t>
      </w:r>
      <w:r w:rsidR="004307C2">
        <w:t xml:space="preserve"> Task specialists may be asked to present summary information and guidance to the group.</w:t>
      </w:r>
    </w:p>
    <w:p w:rsidR="003C574E" w:rsidRDefault="003C574E" w:rsidP="009E6337">
      <w:r>
        <w:t xml:space="preserve">The team-leaders task will be facilitate communication between members and monitor progress, but not to directly control activities in a traditional management style. </w:t>
      </w:r>
    </w:p>
    <w:p w:rsidR="003C574E" w:rsidRDefault="001E1022" w:rsidP="009E6337">
      <w:r>
        <w:pict>
          <v:group id="_x0000_s1032" editas="canvas" style="width:451.3pt;height:199.4pt;mso-position-horizontal-relative:char;mso-position-vertical-relative:line" coordorigin="1440,2019" coordsize="9026,3988">
            <o:lock v:ext="edit" aspectratio="t"/>
            <v:shape id="_x0000_s1031" type="#_x0000_t75" style="position:absolute;left:1440;top:2019;width:9026;height:3988" o:preferrelative="f">
              <v:fill o:detectmouseclick="t"/>
              <v:path o:extrusionok="t" o:connecttype="none"/>
              <o:lock v:ext="edit" text="t"/>
            </v:shape>
            <v:rect id="_x0000_s1033" style="position:absolute;left:4656;top:2194;width:2243;height:937">
              <v:textbox>
                <w:txbxContent>
                  <w:p w:rsidR="003C574E" w:rsidRDefault="003C574E" w:rsidP="003C574E">
                    <w:pPr>
                      <w:jc w:val="center"/>
                    </w:pPr>
                    <w:r>
                      <w:t>Team-Leader</w:t>
                    </w:r>
                  </w:p>
                </w:txbxContent>
              </v:textbox>
            </v:rect>
            <v:rect id="_x0000_s1034" style="position:absolute;left:2478;top:4869;width:1675;height:1039">
              <v:textbox>
                <w:txbxContent>
                  <w:p w:rsidR="003C574E" w:rsidRDefault="003C574E" w:rsidP="003C574E">
                    <w:pPr>
                      <w:jc w:val="center"/>
                    </w:pPr>
                    <w:r>
                      <w:t>Developer A</w:t>
                    </w:r>
                  </w:p>
                  <w:p w:rsidR="003C574E" w:rsidRDefault="003C574E"/>
                </w:txbxContent>
              </v:textbox>
            </v:rect>
            <v:rect id="_x0000_s1035" style="position:absolute;left:7871;top:4869;width:1676;height:1039">
              <v:textbox>
                <w:txbxContent>
                  <w:p w:rsidR="003C574E" w:rsidRDefault="003C574E" w:rsidP="003C574E">
                    <w:pPr>
                      <w:jc w:val="center"/>
                    </w:pPr>
                    <w:r>
                      <w:t>Developer C</w:t>
                    </w:r>
                  </w:p>
                  <w:p w:rsidR="003C574E" w:rsidRDefault="003C574E"/>
                </w:txbxContent>
              </v:textbox>
            </v:rect>
            <v:rect id="_x0000_s1036" style="position:absolute;left:5092;top:4869;width:1676;height:1039">
              <v:textbox>
                <w:txbxContent>
                  <w:p w:rsidR="003C574E" w:rsidRDefault="003C574E" w:rsidP="003C574E">
                    <w:pPr>
                      <w:jc w:val="center"/>
                    </w:pPr>
                    <w:r>
                      <w:t>Developer B</w:t>
                    </w:r>
                  </w:p>
                  <w:p w:rsidR="003C574E" w:rsidRDefault="003C574E"/>
                </w:txbxContent>
              </v:textbox>
            </v:rect>
            <v:shapetype id="_x0000_t32" coordsize="21600,21600" o:spt="32" o:oned="t" path="m,l21600,21600e" filled="f">
              <v:path arrowok="t" fillok="f" o:connecttype="none"/>
              <o:lock v:ext="edit" shapetype="t"/>
            </v:shapetype>
            <v:shape id="_x0000_s1037" type="#_x0000_t32" style="position:absolute;left:3316;top:3131;width:2462;height:1738;flip:y" o:connectortype="straight">
              <v:stroke startarrow="block" endarrow="block"/>
            </v:shape>
            <v:shape id="_x0000_s1038" type="#_x0000_t32" style="position:absolute;left:5778;top:3131;width:152;height:1738" o:connectortype="straight">
              <v:stroke startarrow="block" endarrow="block"/>
            </v:shape>
            <v:shape id="_x0000_s1039" type="#_x0000_t32" style="position:absolute;left:5778;top:3131;width:2931;height:1738" o:connectortype="straight">
              <v:stroke startarrow="block" endarrow="block"/>
            </v:shape>
            <w10:wrap type="none"/>
            <w10:anchorlock/>
          </v:group>
        </w:pict>
      </w:r>
    </w:p>
    <w:p w:rsidR="003C574E" w:rsidRDefault="003C574E" w:rsidP="003C574E">
      <w:pPr>
        <w:jc w:val="center"/>
      </w:pPr>
      <w:r>
        <w:t>Traditional Management Model</w:t>
      </w:r>
    </w:p>
    <w:p w:rsidR="002D3491" w:rsidRDefault="002D3491" w:rsidP="002D3491">
      <w:r>
        <w:t>In the traditional management style the team-Leader becomes a bottle neck, and potentially a weak link. If the team-leader is absent then the developers must drastically change their working style to accommodate. In an Agile styled model, the developers are used to dealing with each other directly and use the team-leader as another resource helping to track the overall progress of the project.</w:t>
      </w:r>
    </w:p>
    <w:p w:rsidR="003C574E" w:rsidRDefault="001E1022" w:rsidP="003C574E">
      <w:pPr>
        <w:jc w:val="center"/>
      </w:pPr>
      <w:r>
        <w:pict>
          <v:group id="_x0000_s1041" editas="canvas" style="width:451.3pt;height:216.3pt;mso-position-horizontal-relative:char;mso-position-vertical-relative:line" coordorigin="1440,7127" coordsize="9026,4326">
            <o:lock v:ext="edit" aspectratio="t"/>
            <v:shape id="_x0000_s1040" type="#_x0000_t75" style="position:absolute;left:1440;top:7127;width:9026;height:4326" o:preferrelative="f">
              <v:fill o:detectmouseclick="t"/>
              <v:path o:extrusionok="t" o:connecttype="none"/>
              <o:lock v:ext="edit" text="t"/>
            </v:shape>
            <v:roundrect id="_x0000_s1042" style="position:absolute;left:4724;top:8140;width:2512;height:1534" arcsize="10923f">
              <v:textbox>
                <w:txbxContent>
                  <w:p w:rsidR="004945A2" w:rsidRDefault="004945A2" w:rsidP="003C574E">
                    <w:pPr>
                      <w:jc w:val="center"/>
                    </w:pPr>
                  </w:p>
                  <w:p w:rsidR="003C574E" w:rsidRDefault="003C574E" w:rsidP="003C574E">
                    <w:pPr>
                      <w:jc w:val="center"/>
                    </w:pPr>
                    <w:r>
                      <w:t>Team-Leader</w:t>
                    </w:r>
                  </w:p>
                </w:txbxContent>
              </v:textbox>
            </v:roundrect>
            <v:rect id="_x0000_s1043" style="position:absolute;left:2659;top:7233;width:1675;height:1039">
              <v:textbox>
                <w:txbxContent>
                  <w:p w:rsidR="003C574E" w:rsidRDefault="003C574E" w:rsidP="003C574E">
                    <w:pPr>
                      <w:jc w:val="center"/>
                    </w:pPr>
                    <w:r>
                      <w:t>Developer A</w:t>
                    </w:r>
                  </w:p>
                  <w:p w:rsidR="003C574E" w:rsidRDefault="003C574E" w:rsidP="003C574E"/>
                </w:txbxContent>
              </v:textbox>
            </v:rect>
            <v:rect id="_x0000_s1044" style="position:absolute;left:7627;top:7233;width:1674;height:1039">
              <v:textbox>
                <w:txbxContent>
                  <w:p w:rsidR="003C574E" w:rsidRDefault="003C574E" w:rsidP="003C574E">
                    <w:pPr>
                      <w:jc w:val="center"/>
                    </w:pPr>
                    <w:r>
                      <w:t>Developer B</w:t>
                    </w:r>
                  </w:p>
                  <w:p w:rsidR="003C574E" w:rsidRDefault="003C574E" w:rsidP="003C574E"/>
                </w:txbxContent>
              </v:textbox>
            </v:rect>
            <v:rect id="_x0000_s1045" style="position:absolute;left:5138;top:10328;width:1676;height:1038">
              <v:textbox>
                <w:txbxContent>
                  <w:p w:rsidR="003C574E" w:rsidRDefault="003C574E" w:rsidP="003C574E">
                    <w:pPr>
                      <w:jc w:val="center"/>
                    </w:pPr>
                    <w:r>
                      <w:t>Developer C</w:t>
                    </w:r>
                  </w:p>
                  <w:p w:rsidR="003C574E" w:rsidRDefault="003C574E" w:rsidP="003C574E"/>
                </w:txbxContent>
              </v:textbox>
            </v:rect>
            <v:shape id="_x0000_s1046" type="#_x0000_t32" style="position:absolute;left:3497;top:8272;width:1641;height:2575" o:connectortype="straight">
              <v:stroke startarrow="block" endarrow="block"/>
            </v:shape>
            <v:shape id="_x0000_s1047" type="#_x0000_t32" style="position:absolute;left:4334;top:7753;width:3293;height:1" o:connectortype="straight">
              <v:stroke startarrow="block" endarrow="block"/>
            </v:shape>
            <v:shape id="_x0000_s1048" type="#_x0000_t32" style="position:absolute;left:6814;top:8272;width:1650;height:2575;flip:y" o:connectortype="straight">
              <v:stroke startarrow="block" endarrow="block"/>
            </v:shape>
            <v:shape id="_x0000_s1049" type="#_x0000_t32" style="position:absolute;left:3497;top:8272;width:1227;height:635;flip:x y" o:connectortype="straight">
              <v:stroke startarrow="block" endarrow="block"/>
            </v:shape>
            <v:shape id="_x0000_s1050" type="#_x0000_t32" style="position:absolute;left:7236;top:8272;width:1228;height:635;flip:y" o:connectortype="straight">
              <v:stroke startarrow="block" endarrow="block"/>
            </v:shape>
            <v:shape id="_x0000_s1051" type="#_x0000_t32" style="position:absolute;left:5976;top:9674;width:4;height:654;flip:x" o:connectortype="straight">
              <v:stroke startarrow="block" endarrow="block"/>
            </v:shape>
            <w10:wrap type="none"/>
            <w10:anchorlock/>
          </v:group>
        </w:pict>
      </w:r>
    </w:p>
    <w:p w:rsidR="004945A2" w:rsidRDefault="004945A2" w:rsidP="003C574E">
      <w:pPr>
        <w:jc w:val="center"/>
      </w:pPr>
      <w:r>
        <w:t>Agile Management Model</w:t>
      </w:r>
    </w:p>
    <w:p w:rsidR="00AC1147" w:rsidRDefault="00AC1147" w:rsidP="00AC1147">
      <w:pPr>
        <w:pStyle w:val="Heading2"/>
      </w:pPr>
      <w:r>
        <w:t>Do and Review</w:t>
      </w:r>
    </w:p>
    <w:p w:rsidR="00AC1147" w:rsidRDefault="00AC1147" w:rsidP="009E6337">
      <w:r>
        <w:t xml:space="preserve">Getting everything right first time is very difficult and reaching a consensus on how things should be done is very time consuming, even in a small group. Instead, the group will take advantage of the fact that it is much easier to improve a design or method than to develop one from the ground up. Therefore each team member will be encouraged to show </w:t>
      </w:r>
      <w:r w:rsidR="00CA60A2">
        <w:t>initiative</w:t>
      </w:r>
      <w:r>
        <w:t xml:space="preserve"> and develop ideas, but in small steps, allowing other team members to review progress as it happens. This translates into a modular working pattern with frequent commits.</w:t>
      </w:r>
    </w:p>
    <w:p w:rsidR="00FE7EA4" w:rsidRDefault="00FE7EA4" w:rsidP="00FE7EA4">
      <w:pPr>
        <w:pStyle w:val="Heading1"/>
      </w:pPr>
      <w:r>
        <w:lastRenderedPageBreak/>
        <w:t>Conflict Resolution Plan</w:t>
      </w:r>
    </w:p>
    <w:p w:rsidR="00FE7EA4" w:rsidRDefault="00D20D90" w:rsidP="009E6337">
      <w:r>
        <w:t>Each team member should focus on a single task, either bug fix or feature, developed on a new branch, and should commit that task back into the appropriate development branch before taking on another task. In the event that a team member is unavailable for any reason then the rest of the team must deal only with this single interrupted task, other development flows will be unaffected.</w:t>
      </w:r>
    </w:p>
    <w:p w:rsidR="00D20D90" w:rsidRPr="00105E34" w:rsidRDefault="00D20D90" w:rsidP="009E6337">
      <w:r>
        <w:t xml:space="preserve">All team members will at some time encounter difficulties, it is each individual’s responsibility to seek assistance before project deadlines are missed. In this case, the team with the team leader may revise scheduling and resource allocation of tasks, in fact this is even encouraged as project demands change over time. However, if a team member neglects their agreed workload then </w:t>
      </w:r>
      <w:r w:rsidR="00105E34">
        <w:t xml:space="preserve">peer marks will be deducted to reflect the adverse impact on the project </w:t>
      </w:r>
      <w:r w:rsidR="00105E34">
        <w:rPr>
          <w:i/>
        </w:rPr>
        <w:t xml:space="preserve">in addition to </w:t>
      </w:r>
      <w:r w:rsidR="00105E34">
        <w:t>low marks reflecting a lesser commitment as specified in the Peer Assessment Plan.</w:t>
      </w:r>
    </w:p>
    <w:p w:rsidR="00FE7EA4" w:rsidRDefault="00FE7EA4" w:rsidP="00FE7EA4">
      <w:pPr>
        <w:pStyle w:val="Heading1"/>
      </w:pPr>
      <w:r>
        <w:t>Peer Assessment Plan</w:t>
      </w:r>
    </w:p>
    <w:p w:rsidR="003910D6" w:rsidRPr="003910D6" w:rsidRDefault="003910D6" w:rsidP="003910D6">
      <w:r>
        <w:t>TBC</w:t>
      </w:r>
    </w:p>
    <w:sectPr w:rsidR="003910D6" w:rsidRPr="003910D6" w:rsidSect="00295AD6">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79A9" w:rsidRDefault="001779A9" w:rsidP="007E67D7">
      <w:pPr>
        <w:spacing w:after="0" w:line="240" w:lineRule="auto"/>
      </w:pPr>
      <w:r>
        <w:separator/>
      </w:r>
    </w:p>
  </w:endnote>
  <w:endnote w:type="continuationSeparator" w:id="1">
    <w:p w:rsidR="001779A9" w:rsidRDefault="001779A9" w:rsidP="007E67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337" w:rsidRDefault="009E633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7D7" w:rsidRDefault="007E67D7" w:rsidP="007E67D7">
    <w:pPr>
      <w:pStyle w:val="Footer"/>
      <w:tabs>
        <w:tab w:val="clear" w:pos="4513"/>
      </w:tabs>
    </w:pPr>
    <w:r>
      <w:t>Autumn 2011</w:t>
    </w:r>
    <w:r>
      <w:tab/>
      <w:t xml:space="preserve">Created by: </w:t>
    </w:r>
    <w:sdt>
      <w:sdtPr>
        <w:alias w:val="Author"/>
        <w:tag w:val=""/>
        <w:id w:val="-1540432590"/>
        <w:placeholder>
          <w:docPart w:val="3E615F4BDFDA400A8D6EC5AC9A56FB12"/>
        </w:placeholder>
        <w:dataBinding w:prefixMappings="xmlns:ns0='http://purl.org/dc/elements/1.1/' xmlns:ns1='http://schemas.openxmlformats.org/package/2006/metadata/core-properties' " w:xpath="/ns1:coreProperties[1]/ns0:creator[1]" w:storeItemID="{6C3C8BC8-F283-45AE-878A-BAB7291924A1}"/>
        <w:text/>
      </w:sdtPr>
      <w:sdtContent>
        <w:r w:rsidR="00FE7EA4">
          <w:t>Andy</w:t>
        </w:r>
      </w:sdtContent>
    </w:sdt>
  </w:p>
  <w:p w:rsidR="007E67D7" w:rsidRDefault="007E67D7" w:rsidP="009E6337">
    <w:pPr>
      <w:pStyle w:val="Footer"/>
      <w:tabs>
        <w:tab w:val="clear" w:pos="4513"/>
      </w:tabs>
    </w:pPr>
    <w:r>
      <w:tab/>
      <w:t xml:space="preserve">Created date: </w:t>
    </w:r>
    <w:r w:rsidR="009E6337">
      <w:t>17/10/2011</w:t>
    </w:r>
    <w:bookmarkStart w:id="0" w:name="_GoBack"/>
    <w:bookmarkEnd w:id="0"/>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337" w:rsidRDefault="009E63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79A9" w:rsidRDefault="001779A9" w:rsidP="007E67D7">
      <w:pPr>
        <w:spacing w:after="0" w:line="240" w:lineRule="auto"/>
      </w:pPr>
      <w:r>
        <w:separator/>
      </w:r>
    </w:p>
  </w:footnote>
  <w:footnote w:type="continuationSeparator" w:id="1">
    <w:p w:rsidR="001779A9" w:rsidRDefault="001779A9" w:rsidP="007E67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337" w:rsidRDefault="009E633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7D7" w:rsidRDefault="007E67D7" w:rsidP="007C095D">
    <w:pPr>
      <w:pStyle w:val="Header"/>
    </w:pPr>
    <w:r w:rsidRPr="008C64DD">
      <w:rPr>
        <w:rStyle w:val="Emphasis"/>
      </w:rPr>
      <w:t>Advanced Software Engineering</w:t>
    </w:r>
    <w:r>
      <w:tab/>
    </w:r>
    <w:r>
      <w:tab/>
    </w:r>
    <w:r w:rsidR="007C095D">
      <w:rPr>
        <w:noProof/>
        <w:lang w:val="en-US" w:eastAsia="en-US"/>
      </w:rPr>
      <w:drawing>
        <wp:inline distT="0" distB="0" distL="0" distR="0">
          <wp:extent cx="808355" cy="403860"/>
          <wp:effectExtent l="0" t="0" r="0" b="0"/>
          <wp:docPr id="1" name="Picture 1" descr="N:\Git\Documentation\Artwork\Grou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Git\Documentation\Artwork\GroupHeader.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08355" cy="403860"/>
                  </a:xfrm>
                  <a:prstGeom prst="rect">
                    <a:avLst/>
                  </a:prstGeom>
                  <a:noFill/>
                  <a:ln>
                    <a:noFill/>
                  </a:ln>
                </pic:spPr>
              </pic:pic>
            </a:graphicData>
          </a:graphic>
        </wp:inline>
      </w:drawing>
    </w:r>
  </w:p>
  <w:p w:rsidR="007E67D7" w:rsidRDefault="007E67D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6337" w:rsidRDefault="009E633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20"/>
  <w:characterSpacingControl w:val="doNotCompress"/>
  <w:hdrShapeDefaults>
    <o:shapedefaults v:ext="edit" spidmax="11266">
      <o:colormenu v:ext="edit" fillcolor="none"/>
    </o:shapedefaults>
  </w:hdrShapeDefaults>
  <w:footnotePr>
    <w:footnote w:id="0"/>
    <w:footnote w:id="1"/>
  </w:footnotePr>
  <w:endnotePr>
    <w:endnote w:id="0"/>
    <w:endnote w:id="1"/>
  </w:endnotePr>
  <w:compat>
    <w:useFELayout/>
  </w:compat>
  <w:rsids>
    <w:rsidRoot w:val="00D20D90"/>
    <w:rsid w:val="00105E34"/>
    <w:rsid w:val="001779A9"/>
    <w:rsid w:val="001E1022"/>
    <w:rsid w:val="00245F42"/>
    <w:rsid w:val="00295AD6"/>
    <w:rsid w:val="002D01BC"/>
    <w:rsid w:val="002D3491"/>
    <w:rsid w:val="00314731"/>
    <w:rsid w:val="003910D6"/>
    <w:rsid w:val="003C574E"/>
    <w:rsid w:val="004307C2"/>
    <w:rsid w:val="004945A2"/>
    <w:rsid w:val="005A52ED"/>
    <w:rsid w:val="006B1539"/>
    <w:rsid w:val="006F6D2D"/>
    <w:rsid w:val="007C095D"/>
    <w:rsid w:val="007E67D7"/>
    <w:rsid w:val="008C64DD"/>
    <w:rsid w:val="009E6337"/>
    <w:rsid w:val="00AB4B5D"/>
    <w:rsid w:val="00AC1147"/>
    <w:rsid w:val="00CA60A2"/>
    <w:rsid w:val="00D20D90"/>
    <w:rsid w:val="00DB1251"/>
    <w:rsid w:val="00F945A4"/>
    <w:rsid w:val="00FE7E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o:shapedefaults>
    <o:shapelayout v:ext="edit">
      <o:idmap v:ext="edit" data="1"/>
      <o:rules v:ext="edit">
        <o:r id="V:Rule10" type="connector" idref="#_x0000_s1037">
          <o:proxy start="" idref="#_x0000_s1034" connectloc="0"/>
          <o:proxy end="" idref="#_x0000_s1033" connectloc="2"/>
        </o:r>
        <o:r id="V:Rule11" type="connector" idref="#_x0000_s1051">
          <o:proxy start="" idref="#_x0000_s1042" connectloc="2"/>
          <o:proxy end="" idref="#_x0000_s1045" connectloc="0"/>
        </o:r>
        <o:r id="V:Rule12" type="connector" idref="#_x0000_s1039">
          <o:proxy start="" idref="#_x0000_s1033" connectloc="2"/>
          <o:proxy end="" idref="#_x0000_s1035" connectloc="0"/>
        </o:r>
        <o:r id="V:Rule13" type="connector" idref="#_x0000_s1038">
          <o:proxy start="" idref="#_x0000_s1033" connectloc="2"/>
          <o:proxy end="" idref="#_x0000_s1036" connectloc="0"/>
        </o:r>
        <o:r id="V:Rule14" type="connector" idref="#_x0000_s1047">
          <o:proxy start="" idref="#_x0000_s1043" connectloc="3"/>
          <o:proxy end="" idref="#_x0000_s1044" connectloc="1"/>
        </o:r>
        <o:r id="V:Rule15" type="connector" idref="#_x0000_s1048">
          <o:proxy start="" idref="#_x0000_s1045" connectloc="3"/>
          <o:proxy end="" idref="#_x0000_s1044" connectloc="2"/>
        </o:r>
        <o:r id="V:Rule16" type="connector" idref="#_x0000_s1046">
          <o:proxy start="" idref="#_x0000_s1043" connectloc="2"/>
          <o:proxy end="" idref="#_x0000_s1045" connectloc="1"/>
        </o:r>
        <o:r id="V:Rule17" type="connector" idref="#_x0000_s1050">
          <o:proxy start="" idref="#_x0000_s1042" connectloc="3"/>
          <o:proxy end="" idref="#_x0000_s1044" connectloc="2"/>
        </o:r>
        <o:r id="V:Rule18" type="connector" idref="#_x0000_s1049">
          <o:proxy start="" idref="#_x0000_s1042" connectloc="1"/>
          <o:proxy end="" idref="#_x0000_s1043"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AD6"/>
  </w:style>
  <w:style w:type="paragraph" w:styleId="Heading1">
    <w:name w:val="heading 1"/>
    <w:basedOn w:val="Normal"/>
    <w:next w:val="Normal"/>
    <w:link w:val="Heading1Char"/>
    <w:uiPriority w:val="9"/>
    <w:qFormat/>
    <w:rsid w:val="006F6D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6D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6D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6D2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F6D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6D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F6D2D"/>
    <w:pPr>
      <w:ind w:left="720"/>
      <w:contextualSpacing/>
    </w:pPr>
  </w:style>
  <w:style w:type="paragraph" w:styleId="Header">
    <w:name w:val="header"/>
    <w:basedOn w:val="Normal"/>
    <w:link w:val="HeaderChar"/>
    <w:uiPriority w:val="99"/>
    <w:unhideWhenUsed/>
    <w:rsid w:val="007E67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7D7"/>
  </w:style>
  <w:style w:type="paragraph" w:styleId="Footer">
    <w:name w:val="footer"/>
    <w:basedOn w:val="Normal"/>
    <w:link w:val="FooterChar"/>
    <w:uiPriority w:val="99"/>
    <w:unhideWhenUsed/>
    <w:rsid w:val="007E6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7D7"/>
  </w:style>
  <w:style w:type="paragraph" w:styleId="BalloonText">
    <w:name w:val="Balloon Text"/>
    <w:basedOn w:val="Normal"/>
    <w:link w:val="BalloonTextChar"/>
    <w:uiPriority w:val="99"/>
    <w:semiHidden/>
    <w:unhideWhenUsed/>
    <w:rsid w:val="007E6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7D7"/>
    <w:rPr>
      <w:rFonts w:ascii="Tahoma" w:hAnsi="Tahoma" w:cs="Tahoma"/>
      <w:sz w:val="16"/>
      <w:szCs w:val="16"/>
    </w:rPr>
  </w:style>
  <w:style w:type="character" w:styleId="Emphasis">
    <w:name w:val="Emphasis"/>
    <w:basedOn w:val="DefaultParagraphFont"/>
    <w:uiPriority w:val="20"/>
    <w:qFormat/>
    <w:rsid w:val="008C64DD"/>
    <w:rPr>
      <w:i/>
      <w:iCs/>
    </w:rPr>
  </w:style>
  <w:style w:type="character" w:styleId="PlaceholderText">
    <w:name w:val="Placeholder Text"/>
    <w:basedOn w:val="DefaultParagraphFont"/>
    <w:uiPriority w:val="99"/>
    <w:semiHidden/>
    <w:rsid w:val="009E6337"/>
    <w:rPr>
      <w:color w:val="808080"/>
    </w:rPr>
  </w:style>
</w:styles>
</file>

<file path=word/webSettings.xml><?xml version="1.0" encoding="utf-8"?>
<w:webSettings xmlns:r="http://schemas.openxmlformats.org/officeDocument/2006/relationships" xmlns:w="http://schemas.openxmlformats.org/wordprocessingml/2006/main">
  <w:divs>
    <w:div w:id="33214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it\Group-1\documentation\templates\StandardDo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8CA69C8E205420C917760F67F5AC8C2"/>
        <w:category>
          <w:name w:val="General"/>
          <w:gallery w:val="placeholder"/>
        </w:category>
        <w:types>
          <w:type w:val="bbPlcHdr"/>
        </w:types>
        <w:behaviors>
          <w:behavior w:val="content"/>
        </w:behaviors>
        <w:guid w:val="{092C596C-C7C3-492D-836A-2DEA13CD325C}"/>
      </w:docPartPr>
      <w:docPartBody>
        <w:p w:rsidR="006D028B" w:rsidRDefault="00077285">
          <w:pPr>
            <w:pStyle w:val="F8CA69C8E205420C917760F67F5AC8C2"/>
          </w:pPr>
          <w:r w:rsidRPr="00E8454C">
            <w:rPr>
              <w:rStyle w:val="PlaceholderText"/>
            </w:rPr>
            <w:t>[Title]</w:t>
          </w:r>
        </w:p>
      </w:docPartBody>
    </w:docPart>
    <w:docPart>
      <w:docPartPr>
        <w:name w:val="3E615F4BDFDA400A8D6EC5AC9A56FB12"/>
        <w:category>
          <w:name w:val="General"/>
          <w:gallery w:val="placeholder"/>
        </w:category>
        <w:types>
          <w:type w:val="bbPlcHdr"/>
        </w:types>
        <w:behaviors>
          <w:behavior w:val="content"/>
        </w:behaviors>
        <w:guid w:val="{B755FCF7-53FD-422E-8EAC-1E8105EF329D}"/>
      </w:docPartPr>
      <w:docPartBody>
        <w:p w:rsidR="006D028B" w:rsidRDefault="00077285">
          <w:pPr>
            <w:pStyle w:val="3E615F4BDFDA400A8D6EC5AC9A56FB12"/>
          </w:pPr>
          <w:r w:rsidRPr="00E8454C">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77285"/>
    <w:rsid w:val="00077285"/>
    <w:rsid w:val="006D028B"/>
    <w:rsid w:val="009751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2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028B"/>
    <w:rPr>
      <w:color w:val="808080"/>
    </w:rPr>
  </w:style>
  <w:style w:type="paragraph" w:customStyle="1" w:styleId="F8CA69C8E205420C917760F67F5AC8C2">
    <w:name w:val="F8CA69C8E205420C917760F67F5AC8C2"/>
    <w:rsid w:val="006D028B"/>
  </w:style>
  <w:style w:type="paragraph" w:customStyle="1" w:styleId="3E615F4BDFDA400A8D6EC5AC9A56FB12">
    <w:name w:val="3E615F4BDFDA400A8D6EC5AC9A56FB12"/>
    <w:rsid w:val="006D028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StandardDoc.dotx</Template>
  <TotalTime>63</TotalTime>
  <Pages>3</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Group 1 Project Plan</vt:lpstr>
    </vt:vector>
  </TitlesOfParts>
  <Company>University of Sussex</Company>
  <LinksUpToDate>false</LinksUpToDate>
  <CharactersWithSpaces>2761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1 Project Plan</dc:title>
  <dc:creator>Andy</dc:creator>
  <cp:lastModifiedBy>Mohammad Moonis</cp:lastModifiedBy>
  <cp:revision>9</cp:revision>
  <dcterms:created xsi:type="dcterms:W3CDTF">2011-10-20T19:02:00Z</dcterms:created>
  <dcterms:modified xsi:type="dcterms:W3CDTF">2011-10-27T19:37:00Z</dcterms:modified>
</cp:coreProperties>
</file>