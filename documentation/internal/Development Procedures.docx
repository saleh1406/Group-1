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alias w:val="Title"/>
        <w:tag w:val=""/>
        <w:id w:val="-401998875"/>
        <w:placeholder>
          <w:docPart w:val="B96A10A88BD046CCA0332407A5FCA54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5A52ED" w:rsidRDefault="00F21E40" w:rsidP="00F21E40">
          <w:pPr>
            <w:pStyle w:val="Title"/>
          </w:pPr>
          <w:r>
            <w:t>Development Procedures</w:t>
          </w:r>
        </w:p>
      </w:sdtContent>
    </w:sdt>
    <w:p w:rsidR="009E6337" w:rsidRDefault="00F21E40" w:rsidP="00F21E40">
      <w:pPr>
        <w:pStyle w:val="Heading1"/>
      </w:pPr>
      <w:r>
        <w:t xml:space="preserve">Use of Git and </w:t>
      </w:r>
      <w:proofErr w:type="spellStart"/>
      <w:r>
        <w:t>Github</w:t>
      </w:r>
      <w:proofErr w:type="spellEnd"/>
    </w:p>
    <w:p w:rsidR="00F21E40" w:rsidRDefault="00F21E40" w:rsidP="00F21E40">
      <w:pPr>
        <w:pStyle w:val="Heading2"/>
      </w:pPr>
      <w:r>
        <w:t>Documentation</w:t>
      </w:r>
    </w:p>
    <w:p w:rsidR="00F21E40" w:rsidRPr="00F21E40" w:rsidRDefault="00F21E40" w:rsidP="00F21E40">
      <w:pPr>
        <w:pStyle w:val="Heading2"/>
      </w:pPr>
      <w:r>
        <w:t>Software</w:t>
      </w:r>
      <w:bookmarkStart w:id="0" w:name="_GoBack"/>
      <w:bookmarkEnd w:id="0"/>
    </w:p>
    <w:sectPr w:rsidR="00F21E40" w:rsidRPr="00F21E4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1E40" w:rsidRDefault="00F21E40" w:rsidP="007E67D7">
      <w:pPr>
        <w:spacing w:after="0" w:line="240" w:lineRule="auto"/>
      </w:pPr>
      <w:r>
        <w:separator/>
      </w:r>
    </w:p>
  </w:endnote>
  <w:endnote w:type="continuationSeparator" w:id="0">
    <w:p w:rsidR="00F21E40" w:rsidRDefault="00F21E40" w:rsidP="007E67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6337" w:rsidRDefault="009E633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67D7" w:rsidRDefault="007E67D7" w:rsidP="007E67D7">
    <w:pPr>
      <w:pStyle w:val="Footer"/>
      <w:tabs>
        <w:tab w:val="clear" w:pos="4513"/>
      </w:tabs>
    </w:pPr>
    <w:r>
      <w:t>Autumn 2011</w:t>
    </w:r>
    <w:r>
      <w:tab/>
      <w:t xml:space="preserve">Created by: </w:t>
    </w:r>
    <w:sdt>
      <w:sdtPr>
        <w:alias w:val="Author"/>
        <w:tag w:val=""/>
        <w:id w:val="-1540432590"/>
        <w:placeholder>
          <w:docPart w:val="B96A10A88BD046CCA0332407A5FCA54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E6337">
          <w:t xml:space="preserve">Andrew </w:t>
        </w:r>
        <w:proofErr w:type="spellStart"/>
        <w:r w:rsidR="009E6337">
          <w:t>Keavey</w:t>
        </w:r>
        <w:proofErr w:type="spellEnd"/>
      </w:sdtContent>
    </w:sdt>
  </w:p>
  <w:p w:rsidR="007E67D7" w:rsidRDefault="007E67D7" w:rsidP="009E6337">
    <w:pPr>
      <w:pStyle w:val="Footer"/>
      <w:tabs>
        <w:tab w:val="clear" w:pos="4513"/>
      </w:tabs>
    </w:pPr>
    <w:r>
      <w:tab/>
      <w:t xml:space="preserve">Created date: </w:t>
    </w:r>
    <w:r w:rsidR="009E6337">
      <w:t>17/10/2011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6337" w:rsidRDefault="009E63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1E40" w:rsidRDefault="00F21E40" w:rsidP="007E67D7">
      <w:pPr>
        <w:spacing w:after="0" w:line="240" w:lineRule="auto"/>
      </w:pPr>
      <w:r>
        <w:separator/>
      </w:r>
    </w:p>
  </w:footnote>
  <w:footnote w:type="continuationSeparator" w:id="0">
    <w:p w:rsidR="00F21E40" w:rsidRDefault="00F21E40" w:rsidP="007E67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6337" w:rsidRDefault="009E633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67D7" w:rsidRDefault="007E67D7" w:rsidP="007C095D">
    <w:pPr>
      <w:pStyle w:val="Header"/>
    </w:pPr>
    <w:r w:rsidRPr="008C64DD">
      <w:rPr>
        <w:rStyle w:val="Emphasis"/>
      </w:rPr>
      <w:t>Advanced Software Engineering</w:t>
    </w:r>
    <w:r>
      <w:tab/>
    </w:r>
    <w:r>
      <w:tab/>
    </w:r>
    <w:r w:rsidR="007C095D">
      <w:rPr>
        <w:noProof/>
        <w:lang w:bidi="he-IL"/>
      </w:rPr>
      <w:drawing>
        <wp:inline distT="0" distB="0" distL="0" distR="0" wp14:anchorId="03910405" wp14:editId="6D53F6A6">
          <wp:extent cx="808355" cy="403860"/>
          <wp:effectExtent l="0" t="0" r="0" b="0"/>
          <wp:docPr id="1" name="Picture 1" descr="N:\Git\Documentation\Artwork\Group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N:\Git\Documentation\Artwork\GroupHead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8355" cy="40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E67D7" w:rsidRDefault="007E67D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6337" w:rsidRDefault="009E633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E40"/>
    <w:rsid w:val="00245F42"/>
    <w:rsid w:val="005A52ED"/>
    <w:rsid w:val="006F6D2D"/>
    <w:rsid w:val="007C095D"/>
    <w:rsid w:val="007E67D7"/>
    <w:rsid w:val="008C64DD"/>
    <w:rsid w:val="009E6337"/>
    <w:rsid w:val="00F21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6D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6D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6D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6D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F6D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F6D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F6D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67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7D7"/>
  </w:style>
  <w:style w:type="paragraph" w:styleId="Footer">
    <w:name w:val="footer"/>
    <w:basedOn w:val="Normal"/>
    <w:link w:val="FooterChar"/>
    <w:uiPriority w:val="99"/>
    <w:unhideWhenUsed/>
    <w:rsid w:val="007E67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7D7"/>
  </w:style>
  <w:style w:type="paragraph" w:styleId="BalloonText">
    <w:name w:val="Balloon Text"/>
    <w:basedOn w:val="Normal"/>
    <w:link w:val="BalloonTextChar"/>
    <w:uiPriority w:val="99"/>
    <w:semiHidden/>
    <w:unhideWhenUsed/>
    <w:rsid w:val="007E67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7D7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8C64DD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9E633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6D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6D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6D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6D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F6D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F6D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F6D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67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7D7"/>
  </w:style>
  <w:style w:type="paragraph" w:styleId="Footer">
    <w:name w:val="footer"/>
    <w:basedOn w:val="Normal"/>
    <w:link w:val="FooterChar"/>
    <w:uiPriority w:val="99"/>
    <w:unhideWhenUsed/>
    <w:rsid w:val="007E67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7D7"/>
  </w:style>
  <w:style w:type="paragraph" w:styleId="BalloonText">
    <w:name w:val="Balloon Text"/>
    <w:basedOn w:val="Normal"/>
    <w:link w:val="BalloonTextChar"/>
    <w:uiPriority w:val="99"/>
    <w:semiHidden/>
    <w:unhideWhenUsed/>
    <w:rsid w:val="007E67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7D7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8C64DD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9E63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1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N:\Git\Group-1\documentation\internal\StandardDoc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96A10A88BD046CCA0332407A5FCA5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DF733E-0604-4C2B-B0D4-57A6B4F56781}"/>
      </w:docPartPr>
      <w:docPartBody>
        <w:p w:rsidR="00000000" w:rsidRDefault="00C434FF">
          <w:pPr>
            <w:pStyle w:val="B96A10A88BD046CCA0332407A5FCA54E"/>
          </w:pPr>
          <w:r w:rsidRPr="00E8454C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96A10A88BD046CCA0332407A5FCA54E">
    <w:name w:val="B96A10A88BD046CCA0332407A5FCA54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96A10A88BD046CCA0332407A5FCA54E">
    <w:name w:val="B96A10A88BD046CCA0332407A5FCA5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StandardDoc.dotx</Template>
  <TotalTime>0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Sussex</Company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Procedures</dc:title>
  <dc:creator>Andrew Keavey</dc:creator>
  <cp:lastModifiedBy>Andrew Keavey</cp:lastModifiedBy>
  <cp:revision>1</cp:revision>
  <dcterms:created xsi:type="dcterms:W3CDTF">2011-10-17T17:14:00Z</dcterms:created>
  <dcterms:modified xsi:type="dcterms:W3CDTF">2011-10-17T17:16:00Z</dcterms:modified>
</cp:coreProperties>
</file>